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337B6E4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2127E4B1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127D2B2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66ED2A44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12184D90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2141C7F9" w14:textId="77777777" w:rsidR="00DD1CC5" w:rsidRPr="00CA7CD5" w:rsidRDefault="00B26DC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Strojové učení na platformě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Apache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Spark</w:t>
            </w:r>
            <w:proofErr w:type="spellEnd"/>
          </w:p>
          <w:p w14:paraId="73A167CE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204C0B1C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49644D60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</w:t>
            </w:r>
            <w:r w:rsidR="00C97563">
              <w:t>František</w:t>
            </w:r>
            <w:r w:rsidR="00BC066D">
              <w:t xml:space="preserve">, </w:t>
            </w:r>
            <w:r w:rsidR="00541DEF">
              <w:t>Hylmar</w:t>
            </w:r>
          </w:p>
          <w:p w14:paraId="27F94154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</w:t>
            </w:r>
            <w:r w:rsidR="004E2972">
              <w:t>Aplikovaná informatika</w:t>
            </w:r>
          </w:p>
        </w:tc>
      </w:tr>
      <w:tr w:rsidR="00DD1CC5" w:rsidRPr="00F05B69" w14:paraId="6CF6172D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052F19D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290BCF9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konzultant:  Titul, jméno, příjmení </w:t>
            </w:r>
          </w:p>
          <w:p w14:paraId="4528304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1D195EC" w14:textId="77777777" w:rsidR="004366F7" w:rsidRDefault="004366F7" w:rsidP="004366F7">
            <w:pPr>
              <w:tabs>
                <w:tab w:val="left" w:pos="2268"/>
              </w:tabs>
            </w:pPr>
          </w:p>
          <w:p w14:paraId="50714F0F" w14:textId="77777777" w:rsidR="004366F7" w:rsidRPr="00F05B69" w:rsidRDefault="004366F7" w:rsidP="00DD1CC5"/>
          <w:p w14:paraId="25F2C180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2F8897D9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37E404B9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4195EBEC" w14:textId="77777777" w:rsidR="00DD1CC5" w:rsidRPr="00F05B69" w:rsidRDefault="00E32031" w:rsidP="004366F7">
            <w:pPr>
              <w:jc w:val="right"/>
            </w:pPr>
            <w:r>
              <w:t>březen</w:t>
            </w:r>
            <w:r w:rsidR="004820CF">
              <w:t xml:space="preserve"> </w:t>
            </w:r>
            <w:r>
              <w:t>2020</w:t>
            </w:r>
          </w:p>
        </w:tc>
      </w:tr>
      <w:tr w:rsidR="00DD1CC5" w:rsidRPr="00F05B69" w14:paraId="237936DE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63634E1" w14:textId="77777777" w:rsidR="004366F7" w:rsidRDefault="004366F7" w:rsidP="00E30302"/>
          <w:p w14:paraId="08975570" w14:textId="77777777" w:rsidR="004366F7" w:rsidRDefault="004366F7" w:rsidP="00E30302"/>
          <w:p w14:paraId="30B557EB" w14:textId="77777777" w:rsidR="004366F7" w:rsidRDefault="004366F7" w:rsidP="00E30302"/>
          <w:p w14:paraId="37FAAEFC" w14:textId="77777777" w:rsidR="004366F7" w:rsidRDefault="004366F7" w:rsidP="00E30302"/>
          <w:p w14:paraId="2717C081" w14:textId="77777777" w:rsidR="004366F7" w:rsidRDefault="004366F7" w:rsidP="00E30302"/>
          <w:p w14:paraId="5540EF3A" w14:textId="77777777" w:rsidR="004366F7" w:rsidRDefault="004366F7" w:rsidP="00E30302"/>
          <w:p w14:paraId="37266028" w14:textId="77777777" w:rsidR="004366F7" w:rsidRDefault="004366F7" w:rsidP="00E30302"/>
          <w:p w14:paraId="5643C170" w14:textId="77777777" w:rsidR="004366F7" w:rsidRDefault="004366F7" w:rsidP="00E30302"/>
          <w:p w14:paraId="0060B68A" w14:textId="77777777" w:rsidR="004366F7" w:rsidRDefault="004366F7" w:rsidP="00E30302"/>
          <w:p w14:paraId="19477F3D" w14:textId="77777777" w:rsidR="004366F7" w:rsidRDefault="004366F7" w:rsidP="00E30302"/>
          <w:p w14:paraId="66E8F5FD" w14:textId="77777777" w:rsidR="004366F7" w:rsidRDefault="004366F7" w:rsidP="00E30302"/>
          <w:p w14:paraId="1231E747" w14:textId="77777777" w:rsidR="004366F7" w:rsidRDefault="004366F7" w:rsidP="00E30302"/>
          <w:p w14:paraId="1F8237DB" w14:textId="77777777" w:rsidR="004366F7" w:rsidRDefault="004366F7" w:rsidP="00E30302"/>
          <w:p w14:paraId="61A594B6" w14:textId="77777777" w:rsidR="004366F7" w:rsidRDefault="004366F7" w:rsidP="00E30302"/>
          <w:p w14:paraId="28470740" w14:textId="77777777" w:rsidR="004366F7" w:rsidRDefault="004366F7" w:rsidP="00E30302"/>
          <w:p w14:paraId="47EDE2C3" w14:textId="77777777" w:rsidR="004366F7" w:rsidRDefault="004366F7" w:rsidP="00E30302"/>
          <w:p w14:paraId="0C213BBE" w14:textId="77777777" w:rsidR="004366F7" w:rsidRDefault="004366F7" w:rsidP="00E30302"/>
          <w:p w14:paraId="71FDA6E3" w14:textId="77777777" w:rsidR="004366F7" w:rsidRDefault="004366F7" w:rsidP="00E30302"/>
          <w:p w14:paraId="2AF83B84" w14:textId="77777777" w:rsidR="004366F7" w:rsidRDefault="004366F7" w:rsidP="00E30302"/>
          <w:p w14:paraId="101003E8" w14:textId="77777777" w:rsidR="004366F7" w:rsidRDefault="004366F7" w:rsidP="00E30302"/>
          <w:p w14:paraId="5172A3A9" w14:textId="77777777" w:rsidR="004366F7" w:rsidRDefault="004366F7" w:rsidP="00E30302"/>
          <w:p w14:paraId="35FD7611" w14:textId="77777777" w:rsidR="004366F7" w:rsidRDefault="004366F7" w:rsidP="00E30302"/>
          <w:p w14:paraId="57A744B0" w14:textId="77777777" w:rsidR="004366F7" w:rsidRDefault="004366F7" w:rsidP="00E30302"/>
          <w:p w14:paraId="4702FDF6" w14:textId="77777777" w:rsidR="006E20C2" w:rsidRDefault="006E20C2" w:rsidP="00E30302"/>
          <w:p w14:paraId="58D5A107" w14:textId="77777777" w:rsidR="004366F7" w:rsidRDefault="004366F7" w:rsidP="00E30302"/>
          <w:p w14:paraId="168F8182" w14:textId="77777777" w:rsidR="00DD1CC5" w:rsidRPr="00F05B69" w:rsidRDefault="00DD1CC5" w:rsidP="00E30302">
            <w:r w:rsidRPr="00F05B69">
              <w:t>Prohlášení:</w:t>
            </w:r>
          </w:p>
          <w:p w14:paraId="1A680449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6115FADA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7C3AAE06" w14:textId="7BB1B421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C60397">
              <w:rPr>
                <w:noProof/>
              </w:rPr>
              <w:t>20.3.2020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233120A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C47FF32" w14:textId="77777777" w:rsidR="00DD1CC5" w:rsidRPr="00F05B69" w:rsidRDefault="001318D4" w:rsidP="00DD1CC5">
            <w:pPr>
              <w:jc w:val="center"/>
            </w:pPr>
            <w:r>
              <w:t>František Hylmar</w:t>
            </w:r>
          </w:p>
        </w:tc>
      </w:tr>
      <w:tr w:rsidR="00DD1CC5" w:rsidRPr="00F05B69" w14:paraId="2E019D7B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2345674C" w14:textId="77777777" w:rsidR="004366F7" w:rsidRDefault="004366F7" w:rsidP="005640CC"/>
          <w:p w14:paraId="389889E1" w14:textId="77777777" w:rsidR="004366F7" w:rsidRDefault="004366F7" w:rsidP="005640CC"/>
          <w:p w14:paraId="4EEE4A37" w14:textId="77777777" w:rsidR="004366F7" w:rsidRDefault="004366F7" w:rsidP="005640CC"/>
          <w:p w14:paraId="26A1F2C7" w14:textId="77777777" w:rsidR="004366F7" w:rsidRDefault="004366F7" w:rsidP="005640CC"/>
          <w:p w14:paraId="2DEB8B1E" w14:textId="77777777" w:rsidR="004366F7" w:rsidRDefault="004366F7" w:rsidP="005640CC"/>
          <w:p w14:paraId="4044DB09" w14:textId="77777777" w:rsidR="004366F7" w:rsidRDefault="004366F7" w:rsidP="005640CC"/>
          <w:p w14:paraId="2C93B9A5" w14:textId="77777777" w:rsidR="004366F7" w:rsidRDefault="004366F7" w:rsidP="005640CC"/>
          <w:p w14:paraId="3A45AC75" w14:textId="77777777" w:rsidR="004366F7" w:rsidRDefault="004366F7" w:rsidP="005640CC"/>
          <w:p w14:paraId="1DF5E337" w14:textId="77777777" w:rsidR="004366F7" w:rsidRDefault="004366F7" w:rsidP="005640CC"/>
          <w:p w14:paraId="7D1A7F3B" w14:textId="77777777" w:rsidR="004366F7" w:rsidRDefault="004366F7" w:rsidP="005640CC"/>
          <w:p w14:paraId="7C8FFADB" w14:textId="77777777" w:rsidR="004366F7" w:rsidRDefault="004366F7" w:rsidP="005640CC"/>
          <w:p w14:paraId="3A97B0A6" w14:textId="77777777" w:rsidR="004366F7" w:rsidRDefault="004366F7" w:rsidP="005640CC"/>
          <w:p w14:paraId="6860AB57" w14:textId="77777777" w:rsidR="004366F7" w:rsidRDefault="004366F7" w:rsidP="005640CC"/>
          <w:p w14:paraId="5F9A1D0B" w14:textId="77777777" w:rsidR="004366F7" w:rsidRDefault="004366F7" w:rsidP="005640CC"/>
          <w:p w14:paraId="3659132D" w14:textId="77777777" w:rsidR="004366F7" w:rsidRDefault="004366F7" w:rsidP="005640CC"/>
          <w:p w14:paraId="12417992" w14:textId="77777777" w:rsidR="004366F7" w:rsidRDefault="004366F7" w:rsidP="005640CC"/>
          <w:p w14:paraId="74E18FCE" w14:textId="77777777" w:rsidR="004366F7" w:rsidRDefault="004366F7" w:rsidP="005640CC"/>
          <w:p w14:paraId="0C56D3C4" w14:textId="77777777" w:rsidR="004366F7" w:rsidRDefault="004366F7" w:rsidP="005640CC"/>
          <w:p w14:paraId="7A06B87A" w14:textId="77777777" w:rsidR="004366F7" w:rsidRDefault="004366F7" w:rsidP="005640CC"/>
          <w:p w14:paraId="6EE01BF3" w14:textId="77777777" w:rsidR="004366F7" w:rsidRDefault="004366F7" w:rsidP="005640CC"/>
          <w:p w14:paraId="269D2E64" w14:textId="77777777" w:rsidR="004366F7" w:rsidRDefault="004366F7" w:rsidP="005640CC"/>
          <w:p w14:paraId="77098891" w14:textId="77777777" w:rsidR="004366F7" w:rsidRDefault="004366F7" w:rsidP="005640CC"/>
          <w:p w14:paraId="43C92580" w14:textId="77777777" w:rsidR="004366F7" w:rsidRDefault="004366F7" w:rsidP="005640CC"/>
          <w:p w14:paraId="16B07F09" w14:textId="77777777" w:rsidR="004366F7" w:rsidRDefault="004366F7" w:rsidP="005640CC"/>
          <w:p w14:paraId="0C064674" w14:textId="77777777" w:rsidR="004366F7" w:rsidRDefault="004366F7" w:rsidP="005640CC"/>
          <w:p w14:paraId="67C97CDF" w14:textId="77777777" w:rsidR="004366F7" w:rsidRDefault="004366F7" w:rsidP="005640CC"/>
          <w:p w14:paraId="37C861B6" w14:textId="77777777" w:rsidR="004366F7" w:rsidRDefault="004366F7" w:rsidP="005640CC"/>
          <w:p w14:paraId="1D594FC5" w14:textId="77777777" w:rsidR="00DD1CC5" w:rsidRPr="00F05B69" w:rsidRDefault="00DD1CC5" w:rsidP="005640CC">
            <w:r w:rsidRPr="00F05B69">
              <w:t>Poděkování:</w:t>
            </w:r>
          </w:p>
          <w:p w14:paraId="06560B71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6E5DBD">
              <w:t xml:space="preserve"> </w:t>
            </w:r>
            <w:r w:rsidR="00CC775C">
              <w:t>ne</w:t>
            </w:r>
            <w:bookmarkStart w:id="2" w:name="_GoBack"/>
            <w:bookmarkEnd w:id="2"/>
            <w:r w:rsidR="00CC775C">
              <w:t xml:space="preserve">ocenitelnou </w:t>
            </w:r>
            <w:r w:rsidR="006E5DBD">
              <w:t>pomoc při její tvorbě.</w:t>
            </w:r>
          </w:p>
        </w:tc>
      </w:tr>
    </w:tbl>
    <w:p w14:paraId="0F0350B4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0D3BB4C7" w14:textId="77777777" w:rsidR="00240C6E" w:rsidRDefault="00240C6E" w:rsidP="00FC3E01">
      <w:pPr>
        <w:pStyle w:val="NadpisX"/>
      </w:pPr>
      <w:r>
        <w:lastRenderedPageBreak/>
        <w:t>Anotace</w:t>
      </w:r>
    </w:p>
    <w:p w14:paraId="4692F04A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0E1910FE" w14:textId="77777777" w:rsidR="004820CF" w:rsidRDefault="004820CF" w:rsidP="00FC3E01">
      <w:pPr>
        <w:pStyle w:val="NadpisX"/>
        <w:rPr>
          <w:lang w:val="en-US"/>
        </w:rPr>
      </w:pPr>
    </w:p>
    <w:p w14:paraId="72AD8609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05FBF618" w14:textId="77777777" w:rsidR="006E20C2" w:rsidRPr="006E20C2" w:rsidRDefault="006E20C2" w:rsidP="006E20C2">
      <w:pPr>
        <w:rPr>
          <w:lang w:val="en-US"/>
        </w:rPr>
      </w:pPr>
    </w:p>
    <w:p w14:paraId="2E1C9CB5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1AB4A91E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1FC8A3D1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6F413A14" w14:textId="77777777" w:rsidR="00240C6E" w:rsidRDefault="00240C6E" w:rsidP="00B818FA">
      <w:pPr>
        <w:spacing w:after="200"/>
        <w:ind w:firstLine="567"/>
      </w:pPr>
    </w:p>
    <w:bookmarkEnd w:id="0"/>
    <w:bookmarkEnd w:id="1"/>
    <w:p w14:paraId="345DF11A" w14:textId="77777777" w:rsidR="00240C6E" w:rsidRDefault="00240C6E" w:rsidP="00240C6E">
      <w:pPr>
        <w:spacing w:after="200" w:line="276" w:lineRule="auto"/>
      </w:pPr>
    </w:p>
    <w:sectPr w:rsidR="00240C6E" w:rsidSect="009019BF">
      <w:headerReference w:type="default" r:id="rId9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036EC" w14:textId="77777777" w:rsidR="009F0C07" w:rsidRDefault="009F0C07" w:rsidP="003A3689">
      <w:pPr>
        <w:spacing w:line="240" w:lineRule="auto"/>
      </w:pPr>
      <w:r>
        <w:separator/>
      </w:r>
    </w:p>
    <w:p w14:paraId="4B57B79A" w14:textId="77777777" w:rsidR="009F0C07" w:rsidRDefault="009F0C07"/>
  </w:endnote>
  <w:endnote w:type="continuationSeparator" w:id="0">
    <w:p w14:paraId="40205007" w14:textId="77777777" w:rsidR="009F0C07" w:rsidRDefault="009F0C07" w:rsidP="003A3689">
      <w:pPr>
        <w:spacing w:line="240" w:lineRule="auto"/>
      </w:pPr>
      <w:r>
        <w:continuationSeparator/>
      </w:r>
    </w:p>
    <w:p w14:paraId="32AAEE71" w14:textId="77777777" w:rsidR="009F0C07" w:rsidRDefault="009F0C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964F8" w14:textId="77777777" w:rsidR="00795100" w:rsidRDefault="00795100">
    <w:pPr>
      <w:pStyle w:val="Zpat"/>
      <w:jc w:val="center"/>
    </w:pPr>
  </w:p>
  <w:p w14:paraId="1C836725" w14:textId="77777777" w:rsidR="00795100" w:rsidRDefault="007951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AF9A5" w14:textId="77777777" w:rsidR="009F0C07" w:rsidRDefault="009F0C07" w:rsidP="003A3689">
      <w:pPr>
        <w:spacing w:line="240" w:lineRule="auto"/>
      </w:pPr>
      <w:r>
        <w:separator/>
      </w:r>
    </w:p>
    <w:p w14:paraId="0BE7F35B" w14:textId="77777777" w:rsidR="009F0C07" w:rsidRDefault="009F0C07"/>
  </w:footnote>
  <w:footnote w:type="continuationSeparator" w:id="0">
    <w:p w14:paraId="400CCD2D" w14:textId="77777777" w:rsidR="009F0C07" w:rsidRDefault="009F0C07" w:rsidP="003A3689">
      <w:pPr>
        <w:spacing w:line="240" w:lineRule="auto"/>
      </w:pPr>
      <w:r>
        <w:continuationSeparator/>
      </w:r>
    </w:p>
    <w:p w14:paraId="46280D84" w14:textId="77777777" w:rsidR="009F0C07" w:rsidRDefault="009F0C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70254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BF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23D61"/>
    <w:rsid w:val="00123F57"/>
    <w:rsid w:val="00130A6C"/>
    <w:rsid w:val="001318D4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393B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1799"/>
    <w:rsid w:val="00291B85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5692"/>
    <w:rsid w:val="002F5A34"/>
    <w:rsid w:val="002F650B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2BF1"/>
    <w:rsid w:val="004C2F66"/>
    <w:rsid w:val="004C3061"/>
    <w:rsid w:val="004C7A64"/>
    <w:rsid w:val="004D02C2"/>
    <w:rsid w:val="004D24D9"/>
    <w:rsid w:val="004D60DE"/>
    <w:rsid w:val="004E2972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1DE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5DBD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19BF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07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3B8"/>
    <w:rsid w:val="00B26B6D"/>
    <w:rsid w:val="00B26DC1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0C60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397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563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C775C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031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2DF0"/>
  <w15:docId w15:val="{09BF5917-9C1E-466D-A4E8-084E7546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ev\bp\src\main\asciidoc\pdf\header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9956F-DC63-4C4B-BC10-2E97BEDF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header</Template>
  <TotalTime>15</TotalTime>
  <Pages>1</Pages>
  <Words>143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987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Strojové učení na platformě Apache Spark</dc:title>
  <dc:creator>Frantisek</dc:creator>
  <cp:lastModifiedBy>Frantisek</cp:lastModifiedBy>
  <cp:revision>16</cp:revision>
  <cp:lastPrinted>2020-03-20T22:07:00Z</cp:lastPrinted>
  <dcterms:created xsi:type="dcterms:W3CDTF">2020-03-20T22:01:00Z</dcterms:created>
  <dcterms:modified xsi:type="dcterms:W3CDTF">2020-03-20T22:17:00Z</dcterms:modified>
</cp:coreProperties>
</file>