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:rsidR="00DD1CC5" w:rsidRPr="00CA7CD5" w:rsidRDefault="0013249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Strojové učení na platformě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Spark</w:t>
            </w:r>
            <w:proofErr w:type="spellEnd"/>
          </w:p>
          <w:p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</w:t>
            </w:r>
            <w:r w:rsidR="0003775C">
              <w:t>František</w:t>
            </w:r>
            <w:r w:rsidR="00BC066D">
              <w:t xml:space="preserve">, </w:t>
            </w:r>
            <w:r w:rsidR="00016624">
              <w:t>Hylmar</w:t>
            </w:r>
          </w:p>
          <w:p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</w:t>
            </w:r>
            <w:r w:rsidR="00896261">
              <w:t>Aplikovaná informatika</w:t>
            </w:r>
          </w:p>
        </w:tc>
      </w:tr>
      <w:tr w:rsidR="00DD1CC5" w:rsidRPr="00F05B69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</w:t>
            </w:r>
            <w:proofErr w:type="gramStart"/>
            <w:r>
              <w:t xml:space="preserve">konzultant:  </w:t>
            </w:r>
            <w:r w:rsidR="00285180">
              <w:t>Ing.</w:t>
            </w:r>
            <w:proofErr w:type="gramEnd"/>
            <w:r>
              <w:t xml:space="preserve">, </w:t>
            </w:r>
            <w:r w:rsidR="007040C3">
              <w:t>Ondřej</w:t>
            </w:r>
            <w:r>
              <w:t xml:space="preserve">, </w:t>
            </w:r>
            <w:r w:rsidR="00736EBE">
              <w:t>Klapka</w:t>
            </w:r>
            <w:r>
              <w:t xml:space="preserve"> </w:t>
            </w:r>
          </w:p>
          <w:p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:rsidR="004366F7" w:rsidRDefault="004366F7" w:rsidP="004366F7">
            <w:pPr>
              <w:tabs>
                <w:tab w:val="left" w:pos="2268"/>
              </w:tabs>
            </w:pPr>
          </w:p>
          <w:p w:rsidR="004366F7" w:rsidRPr="00F05B69" w:rsidRDefault="004366F7" w:rsidP="00DD1CC5"/>
          <w:p w:rsidR="00DD1CC5" w:rsidRPr="00F05B69" w:rsidRDefault="00DD1CC5" w:rsidP="00DD1CC5">
            <w:pPr>
              <w:pStyle w:val="Bezmezer"/>
            </w:pPr>
          </w:p>
        </w:tc>
      </w:tr>
      <w:tr w:rsidR="00DD1CC5" w:rsidRPr="00F05B69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:rsidR="00DD1CC5" w:rsidRPr="00F05B69" w:rsidRDefault="00A129D5" w:rsidP="004366F7">
            <w:pPr>
              <w:jc w:val="right"/>
            </w:pPr>
            <w:r>
              <w:t>Srpen</w:t>
            </w:r>
            <w:r w:rsidR="004820CF">
              <w:t xml:space="preserve"> </w:t>
            </w:r>
            <w:r w:rsidR="00582909">
              <w:t>2019</w:t>
            </w:r>
            <w:bookmarkStart w:id="2" w:name="_GoBack"/>
            <w:bookmarkEnd w:id="2"/>
          </w:p>
        </w:tc>
      </w:tr>
      <w:tr w:rsidR="00DD1CC5" w:rsidRPr="00F05B69" w:rsidTr="0004216A">
        <w:trPr>
          <w:trHeight w:val="1280"/>
        </w:trPr>
        <w:tc>
          <w:tcPr>
            <w:tcW w:w="5000" w:type="pct"/>
            <w:gridSpan w:val="4"/>
          </w:tcPr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4366F7" w:rsidRDefault="004366F7" w:rsidP="00E30302"/>
          <w:p w:rsidR="006E20C2" w:rsidRDefault="006E20C2" w:rsidP="00E30302"/>
          <w:p w:rsidR="004366F7" w:rsidRDefault="004366F7" w:rsidP="00E30302"/>
          <w:p w:rsidR="00DD1CC5" w:rsidRPr="00F05B69" w:rsidRDefault="00DD1CC5" w:rsidP="00E30302">
            <w:r w:rsidRPr="00F05B69">
              <w:t>Prohlášení:</w:t>
            </w:r>
          </w:p>
          <w:p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132491">
              <w:rPr>
                <w:noProof/>
              </w:rPr>
              <w:t>11.8.2019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4366F7" w:rsidRDefault="004366F7" w:rsidP="005640CC"/>
          <w:p w:rsidR="00DD1CC5" w:rsidRPr="00F05B69" w:rsidRDefault="00DD1CC5" w:rsidP="005640CC">
            <w:r w:rsidRPr="00F05B69">
              <w:t>Poděkování:</w:t>
            </w:r>
          </w:p>
          <w:p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</w:tc>
      </w:tr>
      <w:bookmarkEnd w:id="0"/>
      <w:bookmarkEnd w:id="1"/>
    </w:tbl>
    <w:p w:rsidR="008201AF" w:rsidRPr="006B1AEC" w:rsidRDefault="008201AF" w:rsidP="004116A0">
      <w:pPr>
        <w:pStyle w:val="NadpisX"/>
        <w:rPr>
          <w:i/>
        </w:rPr>
      </w:pPr>
    </w:p>
    <w:sectPr w:rsidR="008201AF" w:rsidRPr="006B1AEC" w:rsidSect="004116A0">
      <w:head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088" w:rsidRDefault="00656088" w:rsidP="003A3689">
      <w:pPr>
        <w:spacing w:line="240" w:lineRule="auto"/>
      </w:pPr>
      <w:r>
        <w:separator/>
      </w:r>
    </w:p>
    <w:p w:rsidR="00656088" w:rsidRDefault="00656088"/>
  </w:endnote>
  <w:endnote w:type="continuationSeparator" w:id="0">
    <w:p w:rsidR="00656088" w:rsidRDefault="00656088" w:rsidP="003A3689">
      <w:pPr>
        <w:spacing w:line="240" w:lineRule="auto"/>
      </w:pPr>
      <w:r>
        <w:continuationSeparator/>
      </w:r>
    </w:p>
    <w:p w:rsidR="00656088" w:rsidRDefault="006560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088" w:rsidRDefault="00656088" w:rsidP="003A3689">
      <w:pPr>
        <w:spacing w:line="240" w:lineRule="auto"/>
      </w:pPr>
      <w:r>
        <w:separator/>
      </w:r>
    </w:p>
    <w:p w:rsidR="00656088" w:rsidRDefault="00656088"/>
  </w:footnote>
  <w:footnote w:type="continuationSeparator" w:id="0">
    <w:p w:rsidR="00656088" w:rsidRDefault="00656088" w:rsidP="003A3689">
      <w:pPr>
        <w:spacing w:line="240" w:lineRule="auto"/>
      </w:pPr>
      <w:r>
        <w:continuationSeparator/>
      </w:r>
    </w:p>
    <w:p w:rsidR="00656088" w:rsidRDefault="006560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A0"/>
    <w:rsid w:val="000007D8"/>
    <w:rsid w:val="00003816"/>
    <w:rsid w:val="000047E1"/>
    <w:rsid w:val="000073AC"/>
    <w:rsid w:val="00010864"/>
    <w:rsid w:val="000117E3"/>
    <w:rsid w:val="000130B6"/>
    <w:rsid w:val="000158E2"/>
    <w:rsid w:val="00016624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3775C"/>
    <w:rsid w:val="0004078A"/>
    <w:rsid w:val="00040A28"/>
    <w:rsid w:val="0004216A"/>
    <w:rsid w:val="00042DE0"/>
    <w:rsid w:val="000444ED"/>
    <w:rsid w:val="00046ACD"/>
    <w:rsid w:val="00047E00"/>
    <w:rsid w:val="00051A52"/>
    <w:rsid w:val="00061F34"/>
    <w:rsid w:val="0006563C"/>
    <w:rsid w:val="0006571E"/>
    <w:rsid w:val="000667AD"/>
    <w:rsid w:val="000712DB"/>
    <w:rsid w:val="0007337C"/>
    <w:rsid w:val="00074346"/>
    <w:rsid w:val="00077F62"/>
    <w:rsid w:val="00082C61"/>
    <w:rsid w:val="00083738"/>
    <w:rsid w:val="00083F40"/>
    <w:rsid w:val="00087206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6BAC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23D61"/>
    <w:rsid w:val="00123F57"/>
    <w:rsid w:val="00130A6C"/>
    <w:rsid w:val="00132491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4EB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4592"/>
    <w:rsid w:val="001F05B6"/>
    <w:rsid w:val="001F087B"/>
    <w:rsid w:val="001F6EBE"/>
    <w:rsid w:val="00203A51"/>
    <w:rsid w:val="0020445A"/>
    <w:rsid w:val="00207BB0"/>
    <w:rsid w:val="00207E4F"/>
    <w:rsid w:val="0021113F"/>
    <w:rsid w:val="00214238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3C71"/>
    <w:rsid w:val="002743E7"/>
    <w:rsid w:val="002744E1"/>
    <w:rsid w:val="00282985"/>
    <w:rsid w:val="002843AA"/>
    <w:rsid w:val="002846D7"/>
    <w:rsid w:val="00285180"/>
    <w:rsid w:val="00291799"/>
    <w:rsid w:val="00294A75"/>
    <w:rsid w:val="002A0E9F"/>
    <w:rsid w:val="002A18E8"/>
    <w:rsid w:val="002A4739"/>
    <w:rsid w:val="002C2C92"/>
    <w:rsid w:val="002C47F2"/>
    <w:rsid w:val="002C4B85"/>
    <w:rsid w:val="002C501E"/>
    <w:rsid w:val="002C53BB"/>
    <w:rsid w:val="002C6D17"/>
    <w:rsid w:val="002C76E8"/>
    <w:rsid w:val="002D01A5"/>
    <w:rsid w:val="002D4350"/>
    <w:rsid w:val="002D5256"/>
    <w:rsid w:val="002D74B9"/>
    <w:rsid w:val="002D7BD9"/>
    <w:rsid w:val="002E01FB"/>
    <w:rsid w:val="002E21B1"/>
    <w:rsid w:val="002F0520"/>
    <w:rsid w:val="002F0795"/>
    <w:rsid w:val="002F0C19"/>
    <w:rsid w:val="002F27D0"/>
    <w:rsid w:val="002F5692"/>
    <w:rsid w:val="002F5A34"/>
    <w:rsid w:val="002F7AE7"/>
    <w:rsid w:val="00300AE2"/>
    <w:rsid w:val="00301DC4"/>
    <w:rsid w:val="00304B01"/>
    <w:rsid w:val="00307A6F"/>
    <w:rsid w:val="0031297B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F22"/>
    <w:rsid w:val="00383CF6"/>
    <w:rsid w:val="003840C0"/>
    <w:rsid w:val="00384768"/>
    <w:rsid w:val="003903E1"/>
    <w:rsid w:val="00392214"/>
    <w:rsid w:val="003924DA"/>
    <w:rsid w:val="0039256F"/>
    <w:rsid w:val="00396580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78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16A0"/>
    <w:rsid w:val="0041220E"/>
    <w:rsid w:val="00413E9C"/>
    <w:rsid w:val="00414D92"/>
    <w:rsid w:val="004214D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2389"/>
    <w:rsid w:val="004B41E8"/>
    <w:rsid w:val="004B556C"/>
    <w:rsid w:val="004C2BF1"/>
    <w:rsid w:val="004C2F66"/>
    <w:rsid w:val="004C3061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ECE"/>
    <w:rsid w:val="00515BC9"/>
    <w:rsid w:val="0051735E"/>
    <w:rsid w:val="005211BC"/>
    <w:rsid w:val="005222C6"/>
    <w:rsid w:val="00524360"/>
    <w:rsid w:val="00530F78"/>
    <w:rsid w:val="0053150C"/>
    <w:rsid w:val="00531ED0"/>
    <w:rsid w:val="00532A0C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909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8C8"/>
    <w:rsid w:val="005B2BD8"/>
    <w:rsid w:val="005B67A8"/>
    <w:rsid w:val="005B6B11"/>
    <w:rsid w:val="005C5F12"/>
    <w:rsid w:val="005C7838"/>
    <w:rsid w:val="005D59CB"/>
    <w:rsid w:val="005D64DE"/>
    <w:rsid w:val="005E2AF2"/>
    <w:rsid w:val="005E3F9B"/>
    <w:rsid w:val="006019F6"/>
    <w:rsid w:val="00602383"/>
    <w:rsid w:val="00606725"/>
    <w:rsid w:val="00606D99"/>
    <w:rsid w:val="00610C79"/>
    <w:rsid w:val="0062037E"/>
    <w:rsid w:val="006205ED"/>
    <w:rsid w:val="0062185E"/>
    <w:rsid w:val="00622007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DE1"/>
    <w:rsid w:val="00646C58"/>
    <w:rsid w:val="00647B70"/>
    <w:rsid w:val="00656088"/>
    <w:rsid w:val="00665C69"/>
    <w:rsid w:val="0067157B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5588"/>
    <w:rsid w:val="006E00C8"/>
    <w:rsid w:val="006E20C2"/>
    <w:rsid w:val="006E3A22"/>
    <w:rsid w:val="006E435C"/>
    <w:rsid w:val="006E4D98"/>
    <w:rsid w:val="006E65A9"/>
    <w:rsid w:val="006F2BBC"/>
    <w:rsid w:val="006F4D01"/>
    <w:rsid w:val="00700D34"/>
    <w:rsid w:val="00703E1E"/>
    <w:rsid w:val="00703F3D"/>
    <w:rsid w:val="007040C3"/>
    <w:rsid w:val="007050D6"/>
    <w:rsid w:val="007100D3"/>
    <w:rsid w:val="00714D50"/>
    <w:rsid w:val="00715CBB"/>
    <w:rsid w:val="007246C1"/>
    <w:rsid w:val="00733179"/>
    <w:rsid w:val="00733D59"/>
    <w:rsid w:val="00734BFC"/>
    <w:rsid w:val="00736EBE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D34"/>
    <w:rsid w:val="00771DB8"/>
    <w:rsid w:val="00771F4C"/>
    <w:rsid w:val="007727FE"/>
    <w:rsid w:val="00772E4B"/>
    <w:rsid w:val="007734BD"/>
    <w:rsid w:val="00774628"/>
    <w:rsid w:val="0078034D"/>
    <w:rsid w:val="007849E6"/>
    <w:rsid w:val="00795100"/>
    <w:rsid w:val="00795602"/>
    <w:rsid w:val="00795FC8"/>
    <w:rsid w:val="007A01C6"/>
    <w:rsid w:val="007A0898"/>
    <w:rsid w:val="007A1D7E"/>
    <w:rsid w:val="007A3874"/>
    <w:rsid w:val="007A3879"/>
    <w:rsid w:val="007A3C4F"/>
    <w:rsid w:val="007A3E85"/>
    <w:rsid w:val="007B1817"/>
    <w:rsid w:val="007B25D7"/>
    <w:rsid w:val="007B3658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350B"/>
    <w:rsid w:val="00804515"/>
    <w:rsid w:val="008201AF"/>
    <w:rsid w:val="0082334F"/>
    <w:rsid w:val="00823BB4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3B90"/>
    <w:rsid w:val="0085461A"/>
    <w:rsid w:val="00854736"/>
    <w:rsid w:val="008614F2"/>
    <w:rsid w:val="008618F0"/>
    <w:rsid w:val="008631B3"/>
    <w:rsid w:val="00864657"/>
    <w:rsid w:val="00864A1C"/>
    <w:rsid w:val="00865D7E"/>
    <w:rsid w:val="00867062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BC8"/>
    <w:rsid w:val="00896261"/>
    <w:rsid w:val="008A0C8E"/>
    <w:rsid w:val="008A19C0"/>
    <w:rsid w:val="008A1C30"/>
    <w:rsid w:val="008A32FB"/>
    <w:rsid w:val="008A4E23"/>
    <w:rsid w:val="008A7B1F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59F"/>
    <w:rsid w:val="008E2626"/>
    <w:rsid w:val="008E3E7A"/>
    <w:rsid w:val="008E460E"/>
    <w:rsid w:val="008E4779"/>
    <w:rsid w:val="008E4957"/>
    <w:rsid w:val="008E4E90"/>
    <w:rsid w:val="008E5A47"/>
    <w:rsid w:val="008F1FD9"/>
    <w:rsid w:val="008F37F1"/>
    <w:rsid w:val="008F3D94"/>
    <w:rsid w:val="008F6085"/>
    <w:rsid w:val="0090081D"/>
    <w:rsid w:val="0090147B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E6"/>
    <w:rsid w:val="0095456F"/>
    <w:rsid w:val="00955E57"/>
    <w:rsid w:val="0096244C"/>
    <w:rsid w:val="0096274D"/>
    <w:rsid w:val="009630C8"/>
    <w:rsid w:val="00963F7E"/>
    <w:rsid w:val="0096458C"/>
    <w:rsid w:val="0098350B"/>
    <w:rsid w:val="00983CAD"/>
    <w:rsid w:val="00984137"/>
    <w:rsid w:val="00984596"/>
    <w:rsid w:val="00991B65"/>
    <w:rsid w:val="00991F33"/>
    <w:rsid w:val="009928BB"/>
    <w:rsid w:val="00993B8C"/>
    <w:rsid w:val="00995861"/>
    <w:rsid w:val="009971C0"/>
    <w:rsid w:val="00997498"/>
    <w:rsid w:val="0099757D"/>
    <w:rsid w:val="009A2775"/>
    <w:rsid w:val="009A4438"/>
    <w:rsid w:val="009A4BB4"/>
    <w:rsid w:val="009A5418"/>
    <w:rsid w:val="009A72EA"/>
    <w:rsid w:val="009A7E8E"/>
    <w:rsid w:val="009B281A"/>
    <w:rsid w:val="009B46CA"/>
    <w:rsid w:val="009B6454"/>
    <w:rsid w:val="009B6DD8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FFB"/>
    <w:rsid w:val="00A01F4F"/>
    <w:rsid w:val="00A05B26"/>
    <w:rsid w:val="00A076D6"/>
    <w:rsid w:val="00A07ECA"/>
    <w:rsid w:val="00A10466"/>
    <w:rsid w:val="00A129D5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94"/>
    <w:rsid w:val="00A648DF"/>
    <w:rsid w:val="00A71859"/>
    <w:rsid w:val="00A75726"/>
    <w:rsid w:val="00A81789"/>
    <w:rsid w:val="00A83335"/>
    <w:rsid w:val="00A83B31"/>
    <w:rsid w:val="00A84BFD"/>
    <w:rsid w:val="00A9058B"/>
    <w:rsid w:val="00A920C6"/>
    <w:rsid w:val="00A92ACB"/>
    <w:rsid w:val="00A941C4"/>
    <w:rsid w:val="00A94746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591"/>
    <w:rsid w:val="00AC430C"/>
    <w:rsid w:val="00AC52AC"/>
    <w:rsid w:val="00AC5616"/>
    <w:rsid w:val="00AC71C4"/>
    <w:rsid w:val="00AD28B1"/>
    <w:rsid w:val="00AD30E0"/>
    <w:rsid w:val="00AD7C9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6B6D"/>
    <w:rsid w:val="00B310F0"/>
    <w:rsid w:val="00B31121"/>
    <w:rsid w:val="00B378DA"/>
    <w:rsid w:val="00B4014D"/>
    <w:rsid w:val="00B42EAB"/>
    <w:rsid w:val="00B442C9"/>
    <w:rsid w:val="00B45A02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90A31"/>
    <w:rsid w:val="00B92994"/>
    <w:rsid w:val="00B92A46"/>
    <w:rsid w:val="00B9387A"/>
    <w:rsid w:val="00B93CAD"/>
    <w:rsid w:val="00B960DD"/>
    <w:rsid w:val="00BA0336"/>
    <w:rsid w:val="00BA2BFF"/>
    <w:rsid w:val="00BA4C23"/>
    <w:rsid w:val="00BA571B"/>
    <w:rsid w:val="00BB038B"/>
    <w:rsid w:val="00BB25F9"/>
    <w:rsid w:val="00BB448E"/>
    <w:rsid w:val="00BB6BB3"/>
    <w:rsid w:val="00BC05C7"/>
    <w:rsid w:val="00BC066D"/>
    <w:rsid w:val="00BC1D24"/>
    <w:rsid w:val="00BC3643"/>
    <w:rsid w:val="00BC551A"/>
    <w:rsid w:val="00BC7FC1"/>
    <w:rsid w:val="00BD3F83"/>
    <w:rsid w:val="00BD3FFA"/>
    <w:rsid w:val="00BD6A42"/>
    <w:rsid w:val="00BE06E8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4393C"/>
    <w:rsid w:val="00C44B21"/>
    <w:rsid w:val="00C455E4"/>
    <w:rsid w:val="00C460B9"/>
    <w:rsid w:val="00C4664F"/>
    <w:rsid w:val="00C47852"/>
    <w:rsid w:val="00C508C0"/>
    <w:rsid w:val="00C551D5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D7B"/>
    <w:rsid w:val="00C859FE"/>
    <w:rsid w:val="00C93B10"/>
    <w:rsid w:val="00C94679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242F"/>
    <w:rsid w:val="00DB2E8A"/>
    <w:rsid w:val="00DB48F6"/>
    <w:rsid w:val="00DB6976"/>
    <w:rsid w:val="00DB6B30"/>
    <w:rsid w:val="00DB6B7B"/>
    <w:rsid w:val="00DB78D4"/>
    <w:rsid w:val="00DC534C"/>
    <w:rsid w:val="00DC5BDB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536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61101"/>
    <w:rsid w:val="00E61E08"/>
    <w:rsid w:val="00E718BD"/>
    <w:rsid w:val="00E72E84"/>
    <w:rsid w:val="00E74377"/>
    <w:rsid w:val="00E74B1C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DF"/>
    <w:rsid w:val="00F12C6F"/>
    <w:rsid w:val="00F13078"/>
    <w:rsid w:val="00F20350"/>
    <w:rsid w:val="00F23912"/>
    <w:rsid w:val="00F23B48"/>
    <w:rsid w:val="00F269EB"/>
    <w:rsid w:val="00F27F8C"/>
    <w:rsid w:val="00F333B8"/>
    <w:rsid w:val="00F367B0"/>
    <w:rsid w:val="00F37E0A"/>
    <w:rsid w:val="00F4084D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F47"/>
    <w:rsid w:val="00F650DB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7CDC"/>
    <w:rsid w:val="00FB6062"/>
    <w:rsid w:val="00FB6171"/>
    <w:rsid w:val="00FB69AB"/>
    <w:rsid w:val="00FC3E01"/>
    <w:rsid w:val="00FC4A31"/>
    <w:rsid w:val="00FD2476"/>
    <w:rsid w:val="00FD6E7D"/>
    <w:rsid w:val="00FD760F"/>
    <w:rsid w:val="00FE1148"/>
    <w:rsid w:val="00FE2E2A"/>
    <w:rsid w:val="00FE38DB"/>
    <w:rsid w:val="00FE5808"/>
    <w:rsid w:val="00FE59F4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D88A"/>
  <w15:docId w15:val="{1ECC70A3-6D50-4426-A815-7C57A2B9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v\bp\book\pdf\header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6AB85-0A62-4562-B2EE-04CCC541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header</Template>
  <TotalTime>3</TotalTime>
  <Pages>4</Pages>
  <Words>102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708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Hylmar František</dc:creator>
  <cp:lastModifiedBy>Frantisek</cp:lastModifiedBy>
  <cp:revision>12</cp:revision>
  <cp:lastPrinted>2012-04-25T05:27:00Z</cp:lastPrinted>
  <dcterms:created xsi:type="dcterms:W3CDTF">2019-07-30T06:39:00Z</dcterms:created>
  <dcterms:modified xsi:type="dcterms:W3CDTF">2019-08-11T18:24:00Z</dcterms:modified>
</cp:coreProperties>
</file>